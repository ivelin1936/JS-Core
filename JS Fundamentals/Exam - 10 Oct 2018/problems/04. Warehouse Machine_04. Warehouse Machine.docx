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FBE04" w14:textId="77777777" w:rsidR="00E30DBD" w:rsidRDefault="00973BFC" w:rsidP="00973BFC">
      <w:pPr>
        <w:pStyle w:val="1"/>
        <w:jc w:val="center"/>
      </w:pPr>
      <w:bookmarkStart w:id="0" w:name="_GoBack"/>
      <w:bookmarkEnd w:id="0"/>
      <w:r>
        <w:t>Warehouse Machine</w:t>
      </w:r>
    </w:p>
    <w:p w14:paraId="7C697DA2" w14:textId="77777777" w:rsidR="00973BFC" w:rsidRDefault="00973BFC" w:rsidP="00973BFC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have to manage the storage of a coffee warehouse. You need to be able to add and sell coffee products, and do some revisions and inspections.</w:t>
      </w:r>
    </w:p>
    <w:p w14:paraId="7605BC6A" w14:textId="77777777" w:rsidR="00973BFC" w:rsidRDefault="00075981" w:rsidP="00973BFC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 w:rsidR="00AC4854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="00DD584F" w:rsidRPr="00DD584F">
        <w:rPr>
          <w:b/>
          <w:sz w:val="24"/>
          <w:szCs w:val="24"/>
          <w:u w:val="single"/>
        </w:rPr>
        <w:t>You can use strings to compare the date</w:t>
      </w:r>
      <w:r w:rsidR="00DD584F">
        <w:rPr>
          <w:b/>
          <w:sz w:val="24"/>
          <w:szCs w:val="24"/>
          <w:u w:val="single"/>
        </w:rPr>
        <w:t>, not the Date class</w:t>
      </w:r>
      <w:r w:rsidR="00DD584F" w:rsidRPr="00DD584F">
        <w:rPr>
          <w:b/>
          <w:sz w:val="24"/>
          <w:szCs w:val="24"/>
          <w:u w:val="single"/>
        </w:rPr>
        <w:t>.</w:t>
      </w:r>
      <w:r w:rsidR="00DD584F">
        <w:rPr>
          <w:sz w:val="24"/>
          <w:szCs w:val="24"/>
        </w:rPr>
        <w:t xml:space="preserve"> </w:t>
      </w:r>
      <w:r w:rsidR="00973BFC">
        <w:rPr>
          <w:sz w:val="24"/>
          <w:szCs w:val="24"/>
        </w:rPr>
        <w:t xml:space="preserve">The </w:t>
      </w:r>
      <w:r w:rsidR="00973BFC" w:rsidRPr="00DD6E25">
        <w:rPr>
          <w:b/>
          <w:sz w:val="24"/>
          <w:szCs w:val="24"/>
        </w:rPr>
        <w:t>input</w:t>
      </w:r>
      <w:r w:rsidR="00973BFC">
        <w:rPr>
          <w:sz w:val="24"/>
          <w:szCs w:val="24"/>
        </w:rPr>
        <w:t xml:space="preserve"> </w:t>
      </w:r>
      <w:r w:rsidR="005C7217">
        <w:rPr>
          <w:sz w:val="24"/>
          <w:szCs w:val="24"/>
        </w:rPr>
        <w:t xml:space="preserve">is an </w:t>
      </w:r>
      <w:r w:rsidR="00973BFC" w:rsidRPr="00DD6E25">
        <w:rPr>
          <w:b/>
          <w:sz w:val="24"/>
          <w:szCs w:val="24"/>
        </w:rPr>
        <w:t>array of strings</w:t>
      </w:r>
      <w:r w:rsidR="00973BFC">
        <w:rPr>
          <w:sz w:val="24"/>
          <w:szCs w:val="24"/>
        </w:rPr>
        <w:t xml:space="preserve">. Each string contains information about what you need to do. The </w:t>
      </w:r>
      <w:r w:rsidR="00973BFC" w:rsidRPr="00DD6E25">
        <w:rPr>
          <w:b/>
          <w:sz w:val="24"/>
          <w:szCs w:val="24"/>
        </w:rPr>
        <w:t>first part</w:t>
      </w:r>
      <w:r w:rsidR="00973BFC">
        <w:rPr>
          <w:sz w:val="24"/>
          <w:szCs w:val="24"/>
        </w:rPr>
        <w:t xml:space="preserve"> will be the </w:t>
      </w:r>
      <w:r w:rsidR="00973BFC" w:rsidRPr="00DD6E25">
        <w:rPr>
          <w:b/>
          <w:sz w:val="24"/>
          <w:szCs w:val="24"/>
        </w:rPr>
        <w:t>'command'</w:t>
      </w:r>
      <w:r w:rsidR="00973BFC">
        <w:rPr>
          <w:sz w:val="24"/>
          <w:szCs w:val="24"/>
        </w:rPr>
        <w:t>. It can be some of the following:</w:t>
      </w:r>
    </w:p>
    <w:p w14:paraId="551A256B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14:paraId="671A5DE6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14:paraId="79912D33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 w:rsidR="00DD6E25">
        <w:rPr>
          <w:b/>
          <w:sz w:val="24"/>
          <w:szCs w:val="24"/>
        </w:rPr>
        <w:t xml:space="preserve"> as they were passed in the input</w:t>
      </w:r>
    </w:p>
    <w:p w14:paraId="517FE5E7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14:paraId="6E75B9BF" w14:textId="67B56802" w:rsidR="00B62A7A" w:rsidRDefault="00075981" w:rsidP="00132028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DD6E25">
        <w:rPr>
          <w:b/>
          <w:sz w:val="24"/>
          <w:szCs w:val="24"/>
          <w:u w:val="single"/>
        </w:rPr>
        <w:t>'REPORT' command:</w:t>
      </w:r>
      <w:r w:rsidRPr="00DD6E25">
        <w:rPr>
          <w:b/>
          <w:sz w:val="24"/>
          <w:szCs w:val="24"/>
          <w:u w:val="single"/>
        </w:rPr>
        <w:br/>
      </w:r>
      <w:r w:rsidR="005C7217">
        <w:rPr>
          <w:sz w:val="24"/>
          <w:szCs w:val="24"/>
        </w:rPr>
        <w:t>P</w:t>
      </w:r>
      <w:r>
        <w:rPr>
          <w:sz w:val="24"/>
          <w:szCs w:val="24"/>
        </w:rPr>
        <w:t xml:space="preserve">rint </w:t>
      </w:r>
      <w:r w:rsidRPr="00DD6E25">
        <w:rPr>
          <w:b/>
          <w:sz w:val="24"/>
          <w:szCs w:val="24"/>
        </w:rPr>
        <w:t xml:space="preserve">all </w:t>
      </w:r>
      <w:r w:rsidR="00AC4854">
        <w:rPr>
          <w:b/>
          <w:sz w:val="24"/>
          <w:szCs w:val="24"/>
        </w:rPr>
        <w:t>brands with all of the coffee</w:t>
      </w:r>
      <w:r>
        <w:rPr>
          <w:sz w:val="24"/>
          <w:szCs w:val="24"/>
        </w:rPr>
        <w:t xml:space="preserve">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sz w:val="24"/>
          <w:szCs w:val="24"/>
        </w:rPr>
        <w:t>'</w:t>
      </w:r>
      <w:r w:rsidRPr="005C7217">
        <w:rPr>
          <w:rFonts w:ascii="Consolas" w:hAnsi="Consolas"/>
          <w:b/>
          <w:sz w:val="24"/>
          <w:szCs w:val="24"/>
        </w:rPr>
        <w:t>&gt;&gt;&gt;&gt;&gt;</w:t>
      </w:r>
      <w:r w:rsidR="005C7217" w:rsidRPr="005C7217">
        <w:rPr>
          <w:rFonts w:ascii="Consolas" w:hAnsi="Consolas"/>
          <w:b/>
          <w:sz w:val="24"/>
          <w:szCs w:val="24"/>
        </w:rPr>
        <w:t xml:space="preserve"> REPORT! &lt;&lt;&lt;&lt;&lt;'</w:t>
      </w:r>
      <w:r w:rsidR="005C7217" w:rsidRP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nameOfBrand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</w:t>
      </w:r>
      <w:r w:rsidR="005C7217" w:rsidRPr="005C7217">
        <w:rPr>
          <w:rFonts w:ascii="Consolas" w:hAnsi="Consolas"/>
          <w:b/>
          <w:sz w:val="24"/>
          <w:szCs w:val="24"/>
        </w:rPr>
        <w:t>'</w:t>
      </w:r>
      <w:r w:rsidR="005C7217" w:rsidRPr="005C7217">
        <w:rPr>
          <w:rFonts w:ascii="Consolas" w:hAnsi="Consolas"/>
          <w:b/>
          <w:sz w:val="24"/>
          <w:szCs w:val="24"/>
        </w:rPr>
        <w:br/>
        <w:t>'-&gt;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coffeName</w:t>
      </w:r>
      <w:proofErr w:type="spellEnd"/>
      <w:r w:rsidR="005C7217" w:rsidRP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  <w:r w:rsidR="00132028" w:rsidRPr="005C7217">
        <w:rPr>
          <w:rFonts w:ascii="Consolas" w:hAnsi="Consolas"/>
          <w:b/>
          <w:sz w:val="24"/>
          <w:szCs w:val="24"/>
        </w:rPr>
        <w:br/>
      </w:r>
    </w:p>
    <w:p w14:paraId="32A3A9CF" w14:textId="2F78C045" w:rsidR="00973BFC" w:rsidRPr="00DD6E25" w:rsidRDefault="00132028" w:rsidP="00132028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'INSPECTION' command:</w:t>
      </w:r>
      <w:r w:rsidRPr="00DD6E25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Same as the 'REPORT' command, but the </w:t>
      </w:r>
      <w:r w:rsidRPr="00DD6E25">
        <w:rPr>
          <w:b/>
          <w:sz w:val="24"/>
          <w:szCs w:val="24"/>
        </w:rPr>
        <w:t>brands</w:t>
      </w:r>
      <w:r>
        <w:rPr>
          <w:sz w:val="24"/>
          <w:szCs w:val="24"/>
        </w:rPr>
        <w:t xml:space="preserve"> should be </w:t>
      </w:r>
      <w:r w:rsidRPr="00DD6E25">
        <w:rPr>
          <w:b/>
          <w:sz w:val="24"/>
          <w:szCs w:val="24"/>
        </w:rPr>
        <w:t xml:space="preserve">sorted alphabetically </w:t>
      </w:r>
      <w:r>
        <w:rPr>
          <w:sz w:val="24"/>
          <w:szCs w:val="24"/>
        </w:rPr>
        <w:t xml:space="preserve">and for each brand the </w:t>
      </w:r>
      <w:r w:rsidR="00AC4854">
        <w:rPr>
          <w:b/>
          <w:sz w:val="24"/>
          <w:szCs w:val="24"/>
        </w:rPr>
        <w:t>coffee</w:t>
      </w:r>
      <w:r w:rsidRPr="00DD6E25">
        <w:rPr>
          <w:b/>
          <w:sz w:val="24"/>
          <w:szCs w:val="24"/>
        </w:rPr>
        <w:t xml:space="preserve"> should be sorted by quantity in descending order</w:t>
      </w:r>
      <w:r>
        <w:rPr>
          <w:sz w:val="24"/>
          <w:szCs w:val="24"/>
        </w:rPr>
        <w:t>. Print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b/>
          <w:sz w:val="24"/>
          <w:szCs w:val="24"/>
        </w:rPr>
        <w:t>'&gt;&gt;&gt;&gt;&gt; IN</w:t>
      </w:r>
      <w:r w:rsidR="005C7217">
        <w:rPr>
          <w:rFonts w:ascii="Consolas" w:hAnsi="Consolas"/>
          <w:b/>
          <w:sz w:val="24"/>
          <w:szCs w:val="24"/>
        </w:rPr>
        <w:t>SPECTION! &lt;&lt;&lt;&lt;&lt;'</w:t>
      </w:r>
      <w:r w:rsid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Pr="005C7217">
        <w:rPr>
          <w:rFonts w:ascii="Consolas" w:hAnsi="Consolas"/>
          <w:b/>
          <w:sz w:val="24"/>
          <w:szCs w:val="24"/>
        </w:rPr>
        <w:t>name</w:t>
      </w:r>
      <w:r w:rsidR="005C7217">
        <w:rPr>
          <w:rFonts w:ascii="Consolas" w:hAnsi="Consolas"/>
          <w:b/>
          <w:sz w:val="24"/>
          <w:szCs w:val="24"/>
        </w:rPr>
        <w:t>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}:'</w:t>
      </w:r>
      <w:r w:rsidR="00BA289B" w:rsidRPr="005C7217">
        <w:rPr>
          <w:rFonts w:ascii="Consolas" w:hAnsi="Consolas"/>
          <w:b/>
          <w:sz w:val="24"/>
          <w:szCs w:val="24"/>
        </w:rPr>
        <w:br/>
        <w:t>'</w:t>
      </w:r>
      <w:r w:rsidR="005C7217">
        <w:rPr>
          <w:rFonts w:ascii="Consolas" w:hAnsi="Consolas"/>
          <w:b/>
          <w:sz w:val="24"/>
          <w:szCs w:val="24"/>
        </w:rPr>
        <w:t>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coffeeName</w:t>
      </w:r>
      <w:proofErr w:type="spellEnd"/>
      <w:r w:rsid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</w:p>
    <w:p w14:paraId="51DC96CE" w14:textId="77777777" w:rsidR="00B62A7A" w:rsidRDefault="00B62A7A" w:rsidP="00973BFC">
      <w:pPr>
        <w:rPr>
          <w:b/>
          <w:sz w:val="24"/>
          <w:szCs w:val="24"/>
          <w:u w:val="single"/>
        </w:rPr>
      </w:pPr>
    </w:p>
    <w:p w14:paraId="4BB62A56" w14:textId="4674E7D7" w:rsidR="00132028" w:rsidRPr="00DD6E25" w:rsidRDefault="00075981" w:rsidP="00973BFC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IN, Lavazza, Crema e Gusto, 2023-05-01, 5'</w:t>
      </w:r>
      <w:r w:rsidR="005C7217">
        <w:rPr>
          <w:sz w:val="24"/>
          <w:szCs w:val="24"/>
        </w:rPr>
        <w:t>. Y</w:t>
      </w:r>
      <w:r>
        <w:rPr>
          <w:sz w:val="24"/>
          <w:szCs w:val="24"/>
        </w:rPr>
        <w:t xml:space="preserve">ou get the </w:t>
      </w:r>
      <w:r w:rsidRPr="00DD6E25">
        <w:rPr>
          <w:b/>
          <w:sz w:val="24"/>
          <w:szCs w:val="24"/>
        </w:rPr>
        <w:t>coffee brand</w:t>
      </w:r>
      <w:r>
        <w:rPr>
          <w:sz w:val="24"/>
          <w:szCs w:val="24"/>
        </w:rPr>
        <w:t xml:space="preserve">, next you get the </w:t>
      </w:r>
      <w:r w:rsidRPr="00DD6E25">
        <w:rPr>
          <w:b/>
          <w:sz w:val="24"/>
          <w:szCs w:val="24"/>
        </w:rPr>
        <w:t>name of the coffee</w:t>
      </w:r>
      <w:r w:rsidR="005C7217">
        <w:rPr>
          <w:sz w:val="24"/>
          <w:szCs w:val="24"/>
        </w:rPr>
        <w:t xml:space="preserve">, then </w:t>
      </w:r>
      <w:r>
        <w:rPr>
          <w:sz w:val="24"/>
          <w:szCs w:val="24"/>
        </w:rPr>
        <w:t xml:space="preserve">the </w:t>
      </w:r>
      <w:r w:rsidRPr="00DD6E25">
        <w:rPr>
          <w:b/>
          <w:sz w:val="24"/>
          <w:szCs w:val="24"/>
        </w:rPr>
        <w:t>expire date</w:t>
      </w:r>
      <w:r>
        <w:rPr>
          <w:sz w:val="24"/>
          <w:szCs w:val="24"/>
        </w:rPr>
        <w:t xml:space="preserve"> and the </w:t>
      </w:r>
      <w:r w:rsidR="005C7217">
        <w:rPr>
          <w:b/>
          <w:sz w:val="24"/>
          <w:szCs w:val="24"/>
        </w:rPr>
        <w:t>quantity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- If this is the </w:t>
      </w:r>
      <w:r w:rsidRPr="00DD6E25">
        <w:rPr>
          <w:b/>
          <w:sz w:val="24"/>
          <w:szCs w:val="24"/>
        </w:rPr>
        <w:t>first time you receive this brand</w:t>
      </w:r>
      <w:r>
        <w:rPr>
          <w:sz w:val="24"/>
          <w:szCs w:val="24"/>
        </w:rPr>
        <w:t xml:space="preserve"> of coffee, </w:t>
      </w:r>
      <w:r w:rsidRPr="00DD6E25">
        <w:rPr>
          <w:b/>
          <w:sz w:val="24"/>
          <w:szCs w:val="24"/>
        </w:rPr>
        <w:t>add it in the storage</w:t>
      </w:r>
      <w:r>
        <w:rPr>
          <w:sz w:val="24"/>
          <w:szCs w:val="24"/>
        </w:rPr>
        <w:t xml:space="preserve">, then </w:t>
      </w:r>
      <w:r w:rsidRPr="00DD6E25">
        <w:rPr>
          <w:b/>
          <w:sz w:val="24"/>
          <w:szCs w:val="24"/>
        </w:rPr>
        <w:t>add the coffee with all of the other info</w:t>
      </w:r>
      <w:r w:rsidRPr="00DD6E2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If the </w:t>
      </w:r>
      <w:r w:rsidRPr="00DD6E25">
        <w:rPr>
          <w:b/>
          <w:sz w:val="24"/>
          <w:szCs w:val="24"/>
        </w:rPr>
        <w:t>brand already exists in the storage</w:t>
      </w:r>
      <w:r>
        <w:rPr>
          <w:sz w:val="24"/>
          <w:szCs w:val="24"/>
        </w:rPr>
        <w:t xml:space="preserve">, but the </w:t>
      </w:r>
      <w:r w:rsidRPr="00DD6E25">
        <w:rPr>
          <w:b/>
          <w:sz w:val="24"/>
          <w:szCs w:val="24"/>
        </w:rPr>
        <w:t>coffee does</w:t>
      </w:r>
      <w:r>
        <w:rPr>
          <w:sz w:val="24"/>
          <w:szCs w:val="24"/>
        </w:rPr>
        <w:t xml:space="preserve"> </w:t>
      </w:r>
      <w:r w:rsidR="00DD6E25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, </w:t>
      </w:r>
      <w:r w:rsidRPr="00DD6E25">
        <w:rPr>
          <w:b/>
          <w:sz w:val="24"/>
          <w:szCs w:val="24"/>
        </w:rPr>
        <w:t>add the coffe</w:t>
      </w:r>
      <w:r w:rsidR="00132028" w:rsidRPr="00DD6E25">
        <w:rPr>
          <w:b/>
          <w:sz w:val="24"/>
          <w:szCs w:val="24"/>
        </w:rPr>
        <w:t>e to the brand with all of its info</w:t>
      </w:r>
      <w:r w:rsidR="00132028" w:rsidRPr="00DD6E25">
        <w:rPr>
          <w:sz w:val="24"/>
          <w:szCs w:val="24"/>
        </w:rPr>
        <w:br/>
      </w:r>
      <w:r w:rsidR="00132028">
        <w:rPr>
          <w:sz w:val="24"/>
          <w:szCs w:val="24"/>
        </w:rPr>
        <w:t xml:space="preserve">- If the </w:t>
      </w:r>
      <w:r w:rsidR="00B769E5">
        <w:rPr>
          <w:b/>
          <w:sz w:val="24"/>
          <w:szCs w:val="24"/>
        </w:rPr>
        <w:t>brand and the coffee exist</w:t>
      </w:r>
      <w:r w:rsidR="00132028">
        <w:rPr>
          <w:sz w:val="24"/>
          <w:szCs w:val="24"/>
        </w:rPr>
        <w:t>, check the dat</w:t>
      </w:r>
      <w:r w:rsidR="00DD6E25">
        <w:rPr>
          <w:sz w:val="24"/>
          <w:szCs w:val="24"/>
        </w:rPr>
        <w:t xml:space="preserve">e. If the </w:t>
      </w:r>
      <w:r w:rsidR="00DD6E25" w:rsidRPr="00DD6E25">
        <w:rPr>
          <w:b/>
          <w:sz w:val="24"/>
          <w:szCs w:val="24"/>
        </w:rPr>
        <w:t xml:space="preserve">new coffee expires </w:t>
      </w:r>
      <w:r w:rsidR="00132028" w:rsidRPr="00DD6E25">
        <w:rPr>
          <w:b/>
          <w:sz w:val="24"/>
          <w:szCs w:val="24"/>
        </w:rPr>
        <w:t xml:space="preserve">later than the old </w:t>
      </w:r>
      <w:r w:rsidR="00132028" w:rsidRPr="00DD6E25">
        <w:rPr>
          <w:b/>
          <w:sz w:val="24"/>
          <w:szCs w:val="24"/>
        </w:rPr>
        <w:lastRenderedPageBreak/>
        <w:t>one, replace it</w:t>
      </w:r>
      <w:r w:rsidR="00132028">
        <w:rPr>
          <w:sz w:val="24"/>
          <w:szCs w:val="24"/>
        </w:rPr>
        <w:t xml:space="preserve">. </w:t>
      </w:r>
      <w:r w:rsidR="00DD6E25">
        <w:rPr>
          <w:sz w:val="24"/>
          <w:szCs w:val="24"/>
        </w:rPr>
        <w:t>If they are equal</w:t>
      </w:r>
      <w:r w:rsidR="00AC4854">
        <w:rPr>
          <w:sz w:val="24"/>
          <w:szCs w:val="24"/>
        </w:rPr>
        <w:t>,</w:t>
      </w:r>
      <w:r w:rsidR="00DD6E25">
        <w:rPr>
          <w:sz w:val="24"/>
          <w:szCs w:val="24"/>
        </w:rPr>
        <w:t xml:space="preserve"> </w:t>
      </w:r>
      <w:r w:rsidR="00132028">
        <w:rPr>
          <w:sz w:val="24"/>
          <w:szCs w:val="24"/>
        </w:rPr>
        <w:t xml:space="preserve">just </w:t>
      </w:r>
      <w:r w:rsidR="00132028" w:rsidRPr="00DD6E25">
        <w:rPr>
          <w:b/>
          <w:sz w:val="24"/>
          <w:szCs w:val="24"/>
        </w:rPr>
        <w:t>add the new quantity to the old one</w:t>
      </w:r>
      <w:r w:rsidR="00132028">
        <w:rPr>
          <w:sz w:val="24"/>
          <w:szCs w:val="24"/>
        </w:rPr>
        <w:t>.</w:t>
      </w:r>
      <w:r w:rsidR="00DD6E25">
        <w:rPr>
          <w:sz w:val="24"/>
          <w:szCs w:val="24"/>
        </w:rPr>
        <w:t xml:space="preserve"> </w:t>
      </w:r>
      <w:r w:rsidR="00DD6E25" w:rsidRPr="00DD6E25">
        <w:rPr>
          <w:b/>
          <w:sz w:val="24"/>
          <w:szCs w:val="24"/>
        </w:rPr>
        <w:t>Otherwise, do nothing.</w:t>
      </w:r>
    </w:p>
    <w:p w14:paraId="268311AA" w14:textId="16924849" w:rsidR="00DD6E25" w:rsidRDefault="00132028" w:rsidP="00973BFC">
      <w:pPr>
        <w:rPr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'OUT'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OUT, Lavazza, Crema e Gusto, 2023-05-01, 2'</w:t>
      </w:r>
      <w:r>
        <w:rPr>
          <w:sz w:val="24"/>
          <w:szCs w:val="24"/>
        </w:rPr>
        <w:t xml:space="preserve">. Check for the </w:t>
      </w:r>
      <w:r w:rsidRPr="00DD6E25">
        <w:rPr>
          <w:b/>
          <w:sz w:val="24"/>
          <w:szCs w:val="24"/>
        </w:rPr>
        <w:t>brand and the coffee</w:t>
      </w:r>
      <w:r>
        <w:rPr>
          <w:sz w:val="24"/>
          <w:szCs w:val="24"/>
        </w:rPr>
        <w:t xml:space="preserve">. If you </w:t>
      </w:r>
      <w:r w:rsidR="00B769E5">
        <w:rPr>
          <w:b/>
          <w:sz w:val="24"/>
          <w:szCs w:val="24"/>
        </w:rPr>
        <w:t>have them</w:t>
      </w:r>
      <w:r w:rsidRPr="00DD6E25">
        <w:rPr>
          <w:b/>
          <w:sz w:val="24"/>
          <w:szCs w:val="24"/>
        </w:rPr>
        <w:t xml:space="preserve"> in storage</w:t>
      </w:r>
      <w:r>
        <w:rPr>
          <w:sz w:val="24"/>
          <w:szCs w:val="24"/>
        </w:rPr>
        <w:t xml:space="preserve">, check if you have some that </w:t>
      </w:r>
      <w:r w:rsidRPr="00DD6E25">
        <w:rPr>
          <w:b/>
          <w:sz w:val="24"/>
          <w:szCs w:val="24"/>
        </w:rPr>
        <w:t>expires after the given date</w:t>
      </w:r>
      <w:r>
        <w:rPr>
          <w:sz w:val="24"/>
          <w:szCs w:val="24"/>
        </w:rPr>
        <w:t xml:space="preserve"> and check if you </w:t>
      </w:r>
      <w:r w:rsidRPr="00DD6E25">
        <w:rPr>
          <w:b/>
          <w:sz w:val="24"/>
          <w:szCs w:val="24"/>
        </w:rPr>
        <w:t>have the quantity needed</w:t>
      </w:r>
      <w:r w:rsidR="00DD6E25">
        <w:rPr>
          <w:sz w:val="24"/>
          <w:szCs w:val="24"/>
        </w:rPr>
        <w:t xml:space="preserve">. If you have, </w:t>
      </w:r>
      <w:r w:rsidR="00DD6E25" w:rsidRPr="00DD6E25">
        <w:rPr>
          <w:b/>
          <w:sz w:val="24"/>
          <w:szCs w:val="24"/>
        </w:rPr>
        <w:t>remove that quantity</w:t>
      </w:r>
      <w:r w:rsidR="00DD6E25">
        <w:rPr>
          <w:sz w:val="24"/>
          <w:szCs w:val="24"/>
        </w:rPr>
        <w:t xml:space="preserve"> of that coffee from the storage.</w:t>
      </w:r>
    </w:p>
    <w:p w14:paraId="56E2EA3F" w14:textId="61B48874" w:rsidR="00BA289B" w:rsidRDefault="00BA289B" w:rsidP="00BA289B">
      <w:pPr>
        <w:pStyle w:val="3"/>
      </w:pPr>
      <w:r>
        <w:t>Input</w:t>
      </w:r>
    </w:p>
    <w:p w14:paraId="5A41514C" w14:textId="77777777" w:rsidR="00BA289B" w:rsidRPr="00BA289B" w:rsidRDefault="00AC4854" w:rsidP="00BA289B">
      <w:pPr>
        <w:pStyle w:val="ac"/>
        <w:numPr>
          <w:ilvl w:val="0"/>
          <w:numId w:val="46"/>
        </w:numPr>
        <w:rPr>
          <w:b/>
        </w:rPr>
      </w:pPr>
      <w:r>
        <w:rPr>
          <w:b/>
          <w:sz w:val="24"/>
          <w:szCs w:val="24"/>
        </w:rPr>
        <w:t>An a</w:t>
      </w:r>
      <w:r w:rsidR="00BA289B" w:rsidRPr="00BA289B">
        <w:rPr>
          <w:b/>
          <w:sz w:val="24"/>
          <w:szCs w:val="24"/>
        </w:rPr>
        <w:t>rray of strings</w:t>
      </w:r>
    </w:p>
    <w:p w14:paraId="16D8A55B" w14:textId="77777777" w:rsidR="00BA289B" w:rsidRDefault="00BA289B" w:rsidP="00BA289B">
      <w:pPr>
        <w:pStyle w:val="3"/>
      </w:pPr>
      <w:r>
        <w:t>Output</w:t>
      </w:r>
    </w:p>
    <w:p w14:paraId="104C583F" w14:textId="77777777" w:rsidR="00BA289B" w:rsidRDefault="00BA289B" w:rsidP="00BA289B">
      <w:pPr>
        <w:pStyle w:val="ac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>
        <w:rPr>
          <w:sz w:val="24"/>
          <w:szCs w:val="24"/>
        </w:rPr>
        <w:t>print the right result</w:t>
      </w:r>
    </w:p>
    <w:p w14:paraId="5BE2279A" w14:textId="77777777" w:rsidR="00BA289B" w:rsidRDefault="00BA289B" w:rsidP="00BA289B">
      <w:pPr>
        <w:pStyle w:val="3"/>
      </w:pPr>
      <w:r>
        <w:t>Example</w:t>
      </w:r>
    </w:p>
    <w:tbl>
      <w:tblPr>
        <w:tblStyle w:val="af"/>
        <w:tblW w:w="11497" w:type="dxa"/>
        <w:tblInd w:w="-972" w:type="dxa"/>
        <w:tblLook w:val="04A0" w:firstRow="1" w:lastRow="0" w:firstColumn="1" w:lastColumn="0" w:noHBand="0" w:noVBand="1"/>
      </w:tblPr>
      <w:tblGrid>
        <w:gridCol w:w="6480"/>
        <w:gridCol w:w="5017"/>
      </w:tblGrid>
      <w:tr w:rsidR="00BA289B" w14:paraId="731E6FD4" w14:textId="77777777" w:rsidTr="00034431">
        <w:tc>
          <w:tcPr>
            <w:tcW w:w="6480" w:type="dxa"/>
            <w:shd w:val="clear" w:color="auto" w:fill="D9D9D9" w:themeFill="background1" w:themeFillShade="D9"/>
          </w:tcPr>
          <w:p w14:paraId="0E161A10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00F2867F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BA289B" w14:paraId="73B07D98" w14:textId="77777777" w:rsidTr="00034431">
        <w:tc>
          <w:tcPr>
            <w:tcW w:w="6480" w:type="dxa"/>
            <w:shd w:val="clear" w:color="auto" w:fill="F2F2F2" w:themeFill="background1" w:themeFillShade="F2"/>
          </w:tcPr>
          <w:p w14:paraId="71B512F9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[</w:t>
            </w:r>
          </w:p>
          <w:p w14:paraId="4AA5C2AF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&amp; Bronson, Espresso, 2025-05-25, 20",</w:t>
            </w:r>
          </w:p>
          <w:p w14:paraId="542A8086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2023-03-01, 14",</w:t>
            </w:r>
          </w:p>
          <w:p w14:paraId="7D91836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2023-05-01, 5",</w:t>
            </w:r>
          </w:p>
          <w:p w14:paraId="526BB1E8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2023-05-02, 5",</w:t>
            </w:r>
          </w:p>
          <w:p w14:paraId="0894EBE0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2022-01-01, 10",</w:t>
            </w:r>
          </w:p>
          <w:p w14:paraId="542994A4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20",</w:t>
            </w:r>
          </w:p>
          <w:p w14:paraId="5A382E1E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Espresso, 2022-07-19, 5",</w:t>
            </w:r>
          </w:p>
          <w:p w14:paraId="384E2D3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5",</w:t>
            </w:r>
          </w:p>
          <w:p w14:paraId="2A2A25B3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Lavazza, Crema e Gusto, 2020-01-28, 2",</w:t>
            </w:r>
          </w:p>
          <w:p w14:paraId="2DF501C5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"REPORT",</w:t>
            </w:r>
          </w:p>
          <w:p w14:paraId="2B51AFD2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"INSPECTION",</w:t>
            </w:r>
          </w:p>
          <w:p w14:paraId="77D2C92D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5017" w:type="dxa"/>
            <w:shd w:val="clear" w:color="auto" w:fill="F2F2F2" w:themeFill="background1" w:themeFillShade="F2"/>
          </w:tcPr>
          <w:p w14:paraId="6C7CC4E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REPORT! &lt;&lt;&lt;&lt;&lt;</w:t>
            </w:r>
          </w:p>
          <w:p w14:paraId="099A87A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08528190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604122C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3DDF8E8C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46C666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0DA24E1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Crema e Gusto -&gt; 2023-05-02 -&gt; 3.</w:t>
            </w:r>
          </w:p>
          <w:p w14:paraId="2699E6A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9324D89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INSPECTION! &lt;&lt;&lt;&lt;&lt;</w:t>
            </w:r>
          </w:p>
          <w:p w14:paraId="19D57BCE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2DFB4B34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1C80DAAA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16517E42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F655CE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7EAADDB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C08ABB7" w14:textId="77777777" w:rsidR="00BA289B" w:rsidRPr="00B63739" w:rsidRDefault="009118BB" w:rsidP="009118BB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Crema e Gusto -&gt; 2023-05-02 -&gt; 3.</w:t>
            </w:r>
          </w:p>
        </w:tc>
      </w:tr>
    </w:tbl>
    <w:p w14:paraId="54CF22A2" w14:textId="77777777" w:rsidR="00BA289B" w:rsidRPr="00BA289B" w:rsidRDefault="00BA289B" w:rsidP="00BA289B"/>
    <w:sectPr w:rsidR="00BA289B" w:rsidRPr="00BA28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86479"/>
    <w:multiLevelType w:val="hybridMultilevel"/>
    <w:tmpl w:val="F3A6CFCA"/>
    <w:lvl w:ilvl="0" w:tplc="A21CA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551C8"/>
    <w:multiLevelType w:val="hybridMultilevel"/>
    <w:tmpl w:val="3E7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3"/>
  </w:num>
  <w:num w:numId="40">
    <w:abstractNumId w:val="27"/>
  </w:num>
  <w:num w:numId="41">
    <w:abstractNumId w:val="21"/>
  </w:num>
  <w:num w:numId="42">
    <w:abstractNumId w:val="0"/>
  </w:num>
  <w:num w:numId="43">
    <w:abstractNumId w:val="37"/>
  </w:num>
  <w:num w:numId="44">
    <w:abstractNumId w:val="11"/>
  </w:num>
  <w:num w:numId="45">
    <w:abstractNumId w:val="2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A"/>
    <w:rsid w:val="00034431"/>
    <w:rsid w:val="00075981"/>
    <w:rsid w:val="00122872"/>
    <w:rsid w:val="00132028"/>
    <w:rsid w:val="004B1721"/>
    <w:rsid w:val="005C7217"/>
    <w:rsid w:val="005D105D"/>
    <w:rsid w:val="009118BB"/>
    <w:rsid w:val="00973BFC"/>
    <w:rsid w:val="00AC4854"/>
    <w:rsid w:val="00B62A7A"/>
    <w:rsid w:val="00B63739"/>
    <w:rsid w:val="00B769E5"/>
    <w:rsid w:val="00BA289B"/>
    <w:rsid w:val="00BC6F1A"/>
    <w:rsid w:val="00DD584F"/>
    <w:rsid w:val="00DD6E25"/>
    <w:rsid w:val="00E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1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C7217"/>
  </w:style>
  <w:style w:type="paragraph" w:styleId="a5">
    <w:name w:val="footer"/>
    <w:basedOn w:val="a"/>
    <w:link w:val="a6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C7217"/>
  </w:style>
  <w:style w:type="paragraph" w:styleId="a7">
    <w:name w:val="Balloon Text"/>
    <w:basedOn w:val="a"/>
    <w:link w:val="a8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72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C7217"/>
    <w:rPr>
      <w:b/>
      <w:bCs/>
    </w:rPr>
  </w:style>
  <w:style w:type="paragraph" w:styleId="ac">
    <w:name w:val="List Paragraph"/>
    <w:basedOn w:val="a"/>
    <w:link w:val="ad"/>
    <w:uiPriority w:val="34"/>
    <w:qFormat/>
    <w:rsid w:val="005C721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C7217"/>
    <w:rPr>
      <w:rFonts w:ascii="Consolas" w:hAnsi="Consolas"/>
      <w:b/>
    </w:rPr>
  </w:style>
  <w:style w:type="table" w:styleId="af">
    <w:name w:val="Table Grid"/>
    <w:basedOn w:val="a1"/>
    <w:uiPriority w:val="59"/>
    <w:rsid w:val="005C7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5C7217"/>
  </w:style>
  <w:style w:type="paragraph" w:customStyle="1" w:styleId="Index">
    <w:name w:val="Index"/>
    <w:basedOn w:val="a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C7217"/>
  </w:style>
  <w:style w:type="character" w:customStyle="1" w:styleId="InternetLink">
    <w:name w:val="Internet Link"/>
    <w:basedOn w:val="a0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5C721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C7217"/>
  </w:style>
  <w:style w:type="paragraph" w:styleId="a5">
    <w:name w:val="footer"/>
    <w:basedOn w:val="a"/>
    <w:link w:val="a6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C7217"/>
  </w:style>
  <w:style w:type="paragraph" w:styleId="a7">
    <w:name w:val="Balloon Text"/>
    <w:basedOn w:val="a"/>
    <w:link w:val="a8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72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C7217"/>
    <w:rPr>
      <w:b/>
      <w:bCs/>
    </w:rPr>
  </w:style>
  <w:style w:type="paragraph" w:styleId="ac">
    <w:name w:val="List Paragraph"/>
    <w:basedOn w:val="a"/>
    <w:link w:val="ad"/>
    <w:uiPriority w:val="34"/>
    <w:qFormat/>
    <w:rsid w:val="005C721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C7217"/>
    <w:rPr>
      <w:rFonts w:ascii="Consolas" w:hAnsi="Consolas"/>
      <w:b/>
    </w:rPr>
  </w:style>
  <w:style w:type="table" w:styleId="af">
    <w:name w:val="Table Grid"/>
    <w:basedOn w:val="a1"/>
    <w:uiPriority w:val="59"/>
    <w:rsid w:val="005C7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5C7217"/>
  </w:style>
  <w:style w:type="paragraph" w:customStyle="1" w:styleId="Index">
    <w:name w:val="Index"/>
    <w:basedOn w:val="a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C7217"/>
  </w:style>
  <w:style w:type="character" w:customStyle="1" w:styleId="InternetLink">
    <w:name w:val="Internet Link"/>
    <w:basedOn w:val="a0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5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Admin</cp:lastModifiedBy>
  <cp:revision>2</cp:revision>
  <dcterms:created xsi:type="dcterms:W3CDTF">2018-10-14T13:06:00Z</dcterms:created>
  <dcterms:modified xsi:type="dcterms:W3CDTF">2018-10-14T13:06:00Z</dcterms:modified>
</cp:coreProperties>
</file>