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4D68" w14:textId="77777777" w:rsidR="00F5098E" w:rsidRDefault="00AB3226" w:rsidP="00293D8D">
      <w:pPr>
        <w:pStyle w:val="1"/>
        <w:spacing w:line="240" w:lineRule="auto"/>
        <w:jc w:val="center"/>
      </w:pPr>
      <w:bookmarkStart w:id="0" w:name="_GoBack"/>
      <w:bookmarkEnd w:id="0"/>
      <w:r>
        <w:t>Tickets Scan</w:t>
      </w:r>
    </w:p>
    <w:p w14:paraId="73CC5C54" w14:textId="650D2537" w:rsidR="00AB3226" w:rsidRDefault="00AB3226" w:rsidP="00293D8D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next task is to extract information about a flight. </w:t>
      </w:r>
    </w:p>
    <w:p w14:paraId="01FF02A6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be given </w:t>
      </w:r>
      <w:r w:rsidRPr="00921B80">
        <w:rPr>
          <w:b/>
          <w:sz w:val="24"/>
          <w:szCs w:val="24"/>
        </w:rPr>
        <w:t>2 parameters</w:t>
      </w:r>
      <w:r>
        <w:rPr>
          <w:sz w:val="24"/>
          <w:szCs w:val="24"/>
        </w:rPr>
        <w:t xml:space="preserve">. The </w:t>
      </w:r>
      <w:r w:rsidRPr="00921B80">
        <w:rPr>
          <w:b/>
          <w:sz w:val="24"/>
          <w:szCs w:val="24"/>
        </w:rPr>
        <w:t>first</w:t>
      </w:r>
      <w:r w:rsidR="000C6872">
        <w:rPr>
          <w:sz w:val="24"/>
          <w:szCs w:val="24"/>
        </w:rPr>
        <w:t xml:space="preserve"> one is </w:t>
      </w:r>
      <w:r w:rsidR="00BB4E18">
        <w:rPr>
          <w:sz w:val="24"/>
          <w:szCs w:val="24"/>
        </w:rPr>
        <w:t xml:space="preserve">a </w:t>
      </w:r>
      <w:r w:rsidR="000C6872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you need to extract the information from. The </w:t>
      </w:r>
      <w:r w:rsidRPr="00921B80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one will be the </w:t>
      </w:r>
      <w:r w:rsidRPr="00921B80">
        <w:rPr>
          <w:b/>
          <w:sz w:val="24"/>
          <w:szCs w:val="24"/>
        </w:rPr>
        <w:t>information you need to print</w:t>
      </w:r>
      <w:r>
        <w:rPr>
          <w:sz w:val="24"/>
          <w:szCs w:val="24"/>
        </w:rPr>
        <w:t>.</w:t>
      </w:r>
    </w:p>
    <w:p w14:paraId="2F153ECC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information to extract is as follows:</w:t>
      </w:r>
    </w:p>
    <w:p w14:paraId="0B70C7E2" w14:textId="77777777" w:rsidR="00293D8D" w:rsidRDefault="00AB3226" w:rsidP="00293D8D">
      <w:pPr>
        <w:spacing w:line="240" w:lineRule="auto"/>
        <w:rPr>
          <w:sz w:val="24"/>
          <w:szCs w:val="24"/>
        </w:rPr>
      </w:pPr>
      <w:r w:rsidRPr="00921B80">
        <w:rPr>
          <w:b/>
          <w:sz w:val="24"/>
          <w:szCs w:val="24"/>
        </w:rPr>
        <w:t>Passenger name</w:t>
      </w:r>
      <w:r>
        <w:rPr>
          <w:sz w:val="24"/>
          <w:szCs w:val="24"/>
        </w:rPr>
        <w:t>:</w:t>
      </w:r>
    </w:p>
    <w:p w14:paraId="7CDFD29B" w14:textId="77777777" w:rsidR="00293D8D" w:rsidRDefault="003F0948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03472617" w14:textId="77777777" w:rsid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Consists </w:t>
      </w:r>
      <w:r w:rsidR="00BB4E18" w:rsidRPr="00293D8D">
        <w:rPr>
          <w:sz w:val="24"/>
          <w:szCs w:val="24"/>
        </w:rPr>
        <w:t>of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2 or 3 names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>upper and lower-case letters</w:t>
      </w:r>
      <w:r w:rsidRPr="00293D8D">
        <w:rPr>
          <w:sz w:val="24"/>
          <w:szCs w:val="24"/>
        </w:rPr>
        <w:t>)</w:t>
      </w:r>
    </w:p>
    <w:p w14:paraId="5ECD120F" w14:textId="77777777" w:rsid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The names should be </w:t>
      </w:r>
      <w:r w:rsidRPr="00293D8D">
        <w:rPr>
          <w:b/>
          <w:sz w:val="24"/>
          <w:szCs w:val="24"/>
        </w:rPr>
        <w:t>separated by a single dash ('-')</w:t>
      </w:r>
    </w:p>
    <w:p w14:paraId="48254CF8" w14:textId="77777777" w:rsidR="00293D8D" w:rsidRP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Each name should </w:t>
      </w:r>
      <w:r w:rsidRPr="00293D8D">
        <w:rPr>
          <w:b/>
          <w:sz w:val="24"/>
          <w:szCs w:val="24"/>
        </w:rPr>
        <w:t>start with</w:t>
      </w:r>
      <w:r w:rsidR="00BB4E18" w:rsidRPr="00293D8D">
        <w:rPr>
          <w:b/>
          <w:sz w:val="24"/>
          <w:szCs w:val="24"/>
        </w:rPr>
        <w:t xml:space="preserve"> an</w:t>
      </w:r>
      <w:r w:rsidRPr="00293D8D">
        <w:rPr>
          <w:b/>
          <w:sz w:val="24"/>
          <w:szCs w:val="24"/>
        </w:rPr>
        <w:t xml:space="preserve"> upper-case letter</w:t>
      </w:r>
    </w:p>
    <w:p w14:paraId="270C5100" w14:textId="77777777" w:rsid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 xml:space="preserve">the second one should </w:t>
      </w:r>
      <w:r w:rsidR="00037B07" w:rsidRPr="00293D8D">
        <w:rPr>
          <w:b/>
          <w:sz w:val="24"/>
          <w:szCs w:val="24"/>
        </w:rPr>
        <w:t xml:space="preserve">end with a </w:t>
      </w:r>
      <w:r w:rsidRPr="00293D8D">
        <w:rPr>
          <w:b/>
          <w:sz w:val="24"/>
          <w:szCs w:val="24"/>
        </w:rPr>
        <w:t>dot ('.')</w:t>
      </w:r>
    </w:p>
    <w:p w14:paraId="365459D2" w14:textId="77777777" w:rsidR="00293D8D" w:rsidRP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>the second should not contain any dots</w:t>
      </w:r>
    </w:p>
    <w:p w14:paraId="6A4FD0C1" w14:textId="77777777" w:rsidR="00293D8D" w:rsidRPr="00293D8D" w:rsidRDefault="00D934D9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1DBB8245" w14:textId="77777777" w:rsid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: </w:t>
      </w:r>
      <w:r w:rsidRPr="00293D8D">
        <w:rPr>
          <w:b/>
          <w:sz w:val="24"/>
          <w:szCs w:val="24"/>
        </w:rPr>
        <w:t>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Test-</w:t>
      </w:r>
      <w:proofErr w:type="spellStart"/>
      <w:r w:rsidRPr="00293D8D">
        <w:rPr>
          <w:b/>
          <w:sz w:val="24"/>
          <w:szCs w:val="24"/>
        </w:rPr>
        <w:t>Testov</w:t>
      </w:r>
      <w:proofErr w:type="spellEnd"/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', 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="00037B07" w:rsidRPr="00293D8D">
        <w:rPr>
          <w:b/>
          <w:sz w:val="24"/>
          <w:szCs w:val="24"/>
        </w:rPr>
        <w:t>V</w:t>
      </w:r>
      <w:r w:rsidRPr="00293D8D">
        <w:rPr>
          <w:b/>
          <w:sz w:val="24"/>
          <w:szCs w:val="24"/>
        </w:rPr>
        <w:t>-N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</w:t>
      </w:r>
    </w:p>
    <w:p w14:paraId="2A79DFDD" w14:textId="47B59FAD" w:rsidR="00293D8D" w:rsidRPr="00293D8D" w:rsidRDefault="004E4C0C" w:rsidP="00DA0146">
      <w:pPr>
        <w:pStyle w:val="ac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: </w:t>
      </w:r>
      <w:r w:rsidRPr="00293D8D">
        <w:rPr>
          <w:rFonts w:ascii="Consolas" w:hAnsi="Consolas"/>
          <w:b/>
          <w:sz w:val="24"/>
          <w:szCs w:val="24"/>
        </w:rPr>
        <w:t>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037B07" w:rsidRPr="00293D8D">
        <w:rPr>
          <w:rFonts w:ascii="Consolas" w:hAnsi="Consolas"/>
          <w:b/>
          <w:sz w:val="24"/>
          <w:szCs w:val="24"/>
        </w:rPr>
        <w:t>T</w:t>
      </w:r>
      <w:r w:rsidRPr="00293D8D">
        <w:rPr>
          <w:rFonts w:ascii="Consolas" w:hAnsi="Consolas"/>
          <w:b/>
          <w:sz w:val="24"/>
          <w:szCs w:val="24"/>
        </w:rPr>
        <w:t>-T.-</w:t>
      </w:r>
      <w:proofErr w:type="spellStart"/>
      <w:r w:rsidRPr="00293D8D">
        <w:rPr>
          <w:rFonts w:ascii="Consolas" w:hAnsi="Consolas"/>
          <w:b/>
          <w:sz w:val="24"/>
          <w:szCs w:val="24"/>
        </w:rPr>
        <w:t>Testov</w:t>
      </w:r>
      <w:proofErr w:type="spellEnd"/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', 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Valid-V.-Name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2C235B47" w14:textId="6CD93D2F" w:rsidR="00293D8D" w:rsidRDefault="00293D8D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Airport:</w:t>
      </w:r>
    </w:p>
    <w:p w14:paraId="5B4C5995" w14:textId="77777777" w:rsidR="00293D8D" w:rsidRDefault="00D934D9" w:rsidP="00DA0146">
      <w:pPr>
        <w:pStyle w:val="ac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70757FCD" w14:textId="77777777" w:rsidR="00293D8D" w:rsidRPr="00293D8D" w:rsidRDefault="00AB3226" w:rsidP="00DA0146">
      <w:pPr>
        <w:pStyle w:val="ac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Should consist of </w:t>
      </w:r>
      <w:r w:rsidRPr="00293D8D">
        <w:rPr>
          <w:b/>
          <w:sz w:val="24"/>
          <w:szCs w:val="24"/>
        </w:rPr>
        <w:t>3 upper-case letters</w:t>
      </w:r>
      <w:r w:rsidRPr="00293D8D">
        <w:rPr>
          <w:sz w:val="24"/>
          <w:szCs w:val="24"/>
        </w:rPr>
        <w:t>, the symbol '</w:t>
      </w:r>
      <w:r w:rsidRPr="00293D8D">
        <w:rPr>
          <w:b/>
          <w:sz w:val="24"/>
          <w:szCs w:val="24"/>
        </w:rPr>
        <w:t>/</w:t>
      </w:r>
      <w:r w:rsidRPr="00293D8D">
        <w:rPr>
          <w:sz w:val="24"/>
          <w:szCs w:val="24"/>
        </w:rPr>
        <w:t xml:space="preserve">' and </w:t>
      </w:r>
      <w:r w:rsidRPr="00293D8D">
        <w:rPr>
          <w:b/>
          <w:sz w:val="24"/>
          <w:szCs w:val="24"/>
        </w:rPr>
        <w:t>3 more upper-case letters</w:t>
      </w:r>
    </w:p>
    <w:p w14:paraId="63F567F6" w14:textId="77777777" w:rsidR="00293D8D" w:rsidRDefault="00D934D9" w:rsidP="00DA0146">
      <w:pPr>
        <w:pStyle w:val="ac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827C6D7" w14:textId="27CFA4E3" w:rsidR="00293D8D" w:rsidRPr="00293D8D" w:rsidRDefault="00AB3226" w:rsidP="00DA0146">
      <w:pPr>
        <w:pStyle w:val="ac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 xml:space="preserve">Valid </w:t>
      </w:r>
      <w:r w:rsidRPr="00293D8D">
        <w:rPr>
          <w:sz w:val="24"/>
          <w:szCs w:val="24"/>
        </w:rPr>
        <w:t xml:space="preserve">airports are: </w:t>
      </w:r>
      <w:r w:rsidRPr="00293D8D">
        <w:rPr>
          <w:rFonts w:ascii="Consolas" w:hAnsi="Consolas"/>
          <w:b/>
          <w:sz w:val="24"/>
          <w:szCs w:val="24"/>
        </w:rPr>
        <w:t>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SOF/VAR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', 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305CF0" w:rsidRPr="00293D8D">
        <w:rPr>
          <w:rFonts w:ascii="Consolas" w:hAnsi="Consolas"/>
          <w:b/>
          <w:sz w:val="24"/>
          <w:szCs w:val="24"/>
        </w:rPr>
        <w:t>VIE/AIR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5107D3FC" w14:textId="77777777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Flight number</w:t>
      </w:r>
      <w:r w:rsidRPr="00293D8D">
        <w:rPr>
          <w:sz w:val="24"/>
          <w:szCs w:val="24"/>
        </w:rPr>
        <w:t>:</w:t>
      </w:r>
    </w:p>
    <w:p w14:paraId="17DCA0E9" w14:textId="77777777" w:rsidR="00293D8D" w:rsidRDefault="00305CF0" w:rsidP="00DA0146">
      <w:pPr>
        <w:pStyle w:val="ac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 (' ')</w:t>
      </w:r>
    </w:p>
    <w:p w14:paraId="6EAE65DC" w14:textId="77777777" w:rsidR="00293D8D" w:rsidRPr="00293D8D" w:rsidRDefault="00BB4E18" w:rsidP="00DA0146">
      <w:pPr>
        <w:pStyle w:val="ac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</w:t>
      </w:r>
      <w:r w:rsidR="00305CF0" w:rsidRPr="00293D8D">
        <w:rPr>
          <w:sz w:val="24"/>
          <w:szCs w:val="24"/>
        </w:rPr>
        <w:t xml:space="preserve">by </w:t>
      </w:r>
      <w:r w:rsidR="002B0F77" w:rsidRPr="00293D8D">
        <w:rPr>
          <w:b/>
          <w:sz w:val="24"/>
          <w:szCs w:val="24"/>
        </w:rPr>
        <w:t>1</w:t>
      </w:r>
      <w:r w:rsidR="00305CF0" w:rsidRPr="00293D8D">
        <w:rPr>
          <w:b/>
          <w:sz w:val="24"/>
          <w:szCs w:val="24"/>
        </w:rPr>
        <w:t xml:space="preserve"> to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3 upper-case letters</w:t>
      </w:r>
    </w:p>
    <w:p w14:paraId="37759807" w14:textId="77777777" w:rsidR="00293D8D" w:rsidRDefault="00305CF0" w:rsidP="00DA0146">
      <w:pPr>
        <w:pStyle w:val="ac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2B0F77" w:rsidRPr="00293D8D">
        <w:rPr>
          <w:b/>
          <w:sz w:val="24"/>
          <w:szCs w:val="24"/>
        </w:rPr>
        <w:t xml:space="preserve">1 </w:t>
      </w:r>
      <w:r w:rsidRPr="00293D8D">
        <w:rPr>
          <w:b/>
          <w:sz w:val="24"/>
          <w:szCs w:val="24"/>
        </w:rPr>
        <w:t>to 5 digits</w:t>
      </w:r>
    </w:p>
    <w:p w14:paraId="69FDAA90" w14:textId="77777777" w:rsidR="00293D8D" w:rsidRPr="00293D8D" w:rsidRDefault="00305CF0" w:rsidP="00DA0146">
      <w:pPr>
        <w:pStyle w:val="ac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06D0CB1" w14:textId="42F2719F" w:rsidR="00293D8D" w:rsidRPr="00293D8D" w:rsidRDefault="00305CF0" w:rsidP="00DA0146">
      <w:pPr>
        <w:pStyle w:val="ac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flight numbers are: </w:t>
      </w:r>
      <w:r w:rsidRPr="00293D8D">
        <w:rPr>
          <w:rFonts w:ascii="Consolas" w:hAnsi="Consolas"/>
          <w:b/>
          <w:sz w:val="24"/>
          <w:szCs w:val="24"/>
        </w:rPr>
        <w:t>' DWF24 ', ' S43159 ', ' OE314 '</w:t>
      </w:r>
    </w:p>
    <w:p w14:paraId="11824191" w14:textId="7E4CA4C1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Company</w:t>
      </w:r>
      <w:r w:rsidR="00293D8D">
        <w:rPr>
          <w:sz w:val="24"/>
          <w:szCs w:val="24"/>
        </w:rPr>
        <w:t>:</w:t>
      </w:r>
    </w:p>
    <w:p w14:paraId="32228E46" w14:textId="77777777" w:rsidR="00293D8D" w:rsidRPr="00293D8D" w:rsidRDefault="00293D8D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S</w:t>
      </w:r>
      <w:r w:rsidR="00305CF0" w:rsidRPr="00293D8D">
        <w:rPr>
          <w:sz w:val="24"/>
          <w:szCs w:val="24"/>
        </w:rPr>
        <w:t xml:space="preserve">tarts with </w:t>
      </w:r>
      <w:r w:rsidRPr="00293D8D">
        <w:rPr>
          <w:sz w:val="24"/>
          <w:szCs w:val="24"/>
        </w:rPr>
        <w:t xml:space="preserve">dash and space </w:t>
      </w:r>
      <w:r w:rsidR="00305CF0" w:rsidRPr="00293D8D">
        <w:rPr>
          <w:rFonts w:ascii="Consolas" w:hAnsi="Consolas"/>
          <w:b/>
          <w:sz w:val="24"/>
          <w:szCs w:val="24"/>
        </w:rPr>
        <w:t>'- '</w:t>
      </w:r>
    </w:p>
    <w:p w14:paraId="78C737E6" w14:textId="77777777" w:rsidR="00293D8D" w:rsidRDefault="00305CF0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Followed by</w:t>
      </w:r>
      <w:r w:rsidR="00377921" w:rsidRPr="00293D8D">
        <w:rPr>
          <w:sz w:val="24"/>
          <w:szCs w:val="24"/>
        </w:rPr>
        <w:t xml:space="preserve"> </w:t>
      </w:r>
      <w:r w:rsidR="00377921" w:rsidRPr="00293D8D">
        <w:rPr>
          <w:b/>
          <w:sz w:val="24"/>
          <w:szCs w:val="24"/>
        </w:rPr>
        <w:t>one or more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letters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 xml:space="preserve">starting with </w:t>
      </w:r>
      <w:r w:rsidR="00BB4E18" w:rsidRPr="00293D8D">
        <w:rPr>
          <w:b/>
          <w:sz w:val="24"/>
          <w:szCs w:val="24"/>
        </w:rPr>
        <w:t xml:space="preserve">an </w:t>
      </w:r>
      <w:r w:rsidRPr="00293D8D">
        <w:rPr>
          <w:b/>
          <w:sz w:val="24"/>
          <w:szCs w:val="24"/>
        </w:rPr>
        <w:t>upper-case</w:t>
      </w:r>
      <w:r w:rsidR="00BB4E18" w:rsidRPr="00293D8D">
        <w:rPr>
          <w:b/>
          <w:sz w:val="24"/>
          <w:szCs w:val="24"/>
        </w:rPr>
        <w:t xml:space="preserve"> </w:t>
      </w:r>
      <w:r w:rsidR="00293D8D" w:rsidRPr="00293D8D">
        <w:rPr>
          <w:b/>
          <w:sz w:val="24"/>
          <w:szCs w:val="24"/>
        </w:rPr>
        <w:t>letter</w:t>
      </w:r>
      <w:r w:rsidR="00BB4E18" w:rsidRPr="00293D8D">
        <w:rPr>
          <w:sz w:val="24"/>
          <w:szCs w:val="24"/>
        </w:rPr>
        <w:t>)</w:t>
      </w:r>
    </w:p>
    <w:p w14:paraId="12BCF000" w14:textId="77777777" w:rsidR="00293D8D" w:rsidRPr="00293D8D" w:rsidRDefault="00BB4E18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'*'</w:t>
      </w:r>
    </w:p>
    <w:p w14:paraId="4EEB8CB9" w14:textId="77777777" w:rsidR="00293D8D" w:rsidRDefault="00305CF0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377921" w:rsidRPr="00293D8D">
        <w:rPr>
          <w:b/>
          <w:sz w:val="24"/>
          <w:szCs w:val="24"/>
        </w:rPr>
        <w:t>one or more</w:t>
      </w:r>
      <w:r w:rsidR="00377921"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 xml:space="preserve">letters </w:t>
      </w:r>
      <w:r w:rsidRPr="00293D8D">
        <w:rPr>
          <w:sz w:val="24"/>
          <w:szCs w:val="24"/>
        </w:rPr>
        <w:t>again (</w:t>
      </w:r>
      <w:r w:rsidRPr="00293D8D">
        <w:rPr>
          <w:b/>
          <w:sz w:val="24"/>
          <w:szCs w:val="24"/>
        </w:rPr>
        <w:t>starting with an upper-case letter</w:t>
      </w:r>
      <w:r w:rsidRPr="00293D8D">
        <w:rPr>
          <w:sz w:val="24"/>
          <w:szCs w:val="24"/>
        </w:rPr>
        <w:t>)</w:t>
      </w:r>
    </w:p>
    <w:p w14:paraId="0C60861A" w14:textId="77777777" w:rsidR="00293D8D" w:rsidRPr="00293D8D" w:rsidRDefault="00305CF0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space </w:t>
      </w:r>
      <w:r w:rsidRPr="00293D8D">
        <w:rPr>
          <w:b/>
          <w:sz w:val="24"/>
          <w:szCs w:val="24"/>
        </w:rPr>
        <w:t>(' ')</w:t>
      </w:r>
    </w:p>
    <w:p w14:paraId="5130A3C6" w14:textId="68FEA72E" w:rsidR="00CA063E" w:rsidRPr="00293D8D" w:rsidRDefault="00305CF0" w:rsidP="00DA0146">
      <w:pPr>
        <w:pStyle w:val="ac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companies: </w:t>
      </w:r>
      <w:r w:rsidRPr="00293D8D">
        <w:rPr>
          <w:rFonts w:ascii="Consolas" w:hAnsi="Consolas"/>
          <w:b/>
          <w:sz w:val="24"/>
          <w:szCs w:val="24"/>
        </w:rPr>
        <w:t>'- Wizz*Air '</w:t>
      </w:r>
      <w:r w:rsidR="00CF4D1C" w:rsidRPr="00293D8D">
        <w:rPr>
          <w:rFonts w:ascii="Consolas" w:hAnsi="Consolas"/>
          <w:b/>
          <w:sz w:val="24"/>
          <w:szCs w:val="24"/>
        </w:rPr>
        <w:t>, '</w:t>
      </w:r>
      <w:r w:rsidR="00EA4DD5" w:rsidRPr="00293D8D">
        <w:rPr>
          <w:rFonts w:ascii="Consolas" w:hAnsi="Consolas"/>
          <w:b/>
          <w:sz w:val="24"/>
          <w:szCs w:val="24"/>
        </w:rPr>
        <w:t>- X*Y</w:t>
      </w:r>
      <w:r w:rsidR="00711EBD" w:rsidRPr="00293D8D">
        <w:rPr>
          <w:rFonts w:ascii="Consolas" w:hAnsi="Consolas"/>
          <w:b/>
          <w:sz w:val="24"/>
          <w:szCs w:val="24"/>
        </w:rPr>
        <w:t xml:space="preserve"> </w:t>
      </w:r>
      <w:r w:rsidR="00CF4D1C" w:rsidRPr="00293D8D">
        <w:rPr>
          <w:rFonts w:ascii="Consolas" w:hAnsi="Consolas"/>
          <w:b/>
          <w:sz w:val="24"/>
          <w:szCs w:val="24"/>
        </w:rPr>
        <w:t>'</w:t>
      </w:r>
    </w:p>
    <w:p w14:paraId="23C3C020" w14:textId="5FD1C7CC" w:rsidR="00CA063E" w:rsidRPr="00DA0146" w:rsidRDefault="00591D64" w:rsidP="00DA01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7AE482B" w14:textId="77777777" w:rsidR="00166DFF" w:rsidRDefault="00166DFF" w:rsidP="00293D8D">
      <w:pPr>
        <w:pStyle w:val="3"/>
        <w:spacing w:line="240" w:lineRule="auto"/>
      </w:pPr>
      <w:r>
        <w:lastRenderedPageBreak/>
        <w:t>Input</w:t>
      </w:r>
    </w:p>
    <w:p w14:paraId="64136A78" w14:textId="77777777" w:rsidR="00166DFF" w:rsidRPr="00166DFF" w:rsidRDefault="00166DFF" w:rsidP="00DA0146">
      <w:pPr>
        <w:spacing w:line="240" w:lineRule="auto"/>
      </w:pPr>
      <w:r w:rsidRPr="00DA0146">
        <w:rPr>
          <w:b/>
          <w:sz w:val="24"/>
          <w:szCs w:val="24"/>
        </w:rPr>
        <w:t>Two parameters</w:t>
      </w:r>
      <w:r w:rsidRPr="00DA0146">
        <w:rPr>
          <w:sz w:val="24"/>
          <w:szCs w:val="24"/>
        </w:rPr>
        <w:t>: the string you have to extract the information from and the command for the output</w:t>
      </w:r>
    </w:p>
    <w:p w14:paraId="57E8570F" w14:textId="77777777" w:rsidR="00166DFF" w:rsidRDefault="00166DFF" w:rsidP="00293D8D">
      <w:pPr>
        <w:pStyle w:val="3"/>
        <w:spacing w:line="240" w:lineRule="auto"/>
      </w:pPr>
      <w:r>
        <w:t>Output</w:t>
      </w:r>
    </w:p>
    <w:p w14:paraId="376B56FA" w14:textId="2DE86555" w:rsidR="00DA0146" w:rsidRPr="00DA0146" w:rsidRDefault="007A054B" w:rsidP="00DA0146">
      <w:pPr>
        <w:spacing w:line="240" w:lineRule="auto"/>
      </w:pPr>
      <w:r w:rsidRPr="00DA0146">
        <w:rPr>
          <w:b/>
          <w:sz w:val="24"/>
          <w:szCs w:val="24"/>
        </w:rPr>
        <w:t>4</w:t>
      </w:r>
      <w:r w:rsidR="00166DFF" w:rsidRPr="00DA0146">
        <w:rPr>
          <w:b/>
          <w:sz w:val="24"/>
          <w:szCs w:val="24"/>
        </w:rPr>
        <w:t xml:space="preserve"> different type of outputs</w:t>
      </w:r>
      <w:r w:rsidR="00166DFF" w:rsidRPr="00DA0146">
        <w:rPr>
          <w:sz w:val="24"/>
          <w:szCs w:val="24"/>
        </w:rPr>
        <w:t xml:space="preserve"> depending on the </w:t>
      </w:r>
      <w:r w:rsidR="00DA0146" w:rsidRPr="00DA0146">
        <w:rPr>
          <w:b/>
          <w:sz w:val="24"/>
          <w:szCs w:val="24"/>
        </w:rPr>
        <w:t>second</w:t>
      </w:r>
      <w:r w:rsidR="00DA0146" w:rsidRPr="00DA0146">
        <w:rPr>
          <w:sz w:val="24"/>
          <w:szCs w:val="24"/>
        </w:rPr>
        <w:t xml:space="preserve"> parameter</w:t>
      </w:r>
      <w:r w:rsidR="00DA0146">
        <w:rPr>
          <w:sz w:val="24"/>
          <w:szCs w:val="24"/>
        </w:rPr>
        <w:t>:</w:t>
      </w:r>
    </w:p>
    <w:p w14:paraId="2BF477D8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'name'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have a nice flight!'</w:t>
      </w:r>
    </w:p>
    <w:p w14:paraId="5CA6727B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sz w:val="24"/>
          <w:szCs w:val="24"/>
        </w:rPr>
        <w:t>'</w:t>
      </w:r>
      <w:r w:rsidRPr="00DA0146">
        <w:rPr>
          <w:rFonts w:ascii="Consolas" w:hAnsi="Consolas"/>
          <w:b/>
          <w:sz w:val="24"/>
          <w:szCs w:val="24"/>
        </w:rPr>
        <w:t>flight'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7882D0C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'company'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'Have a nice flight with {</w:t>
      </w:r>
      <w:proofErr w:type="spellStart"/>
      <w:r w:rsidRPr="00DA0146">
        <w:rPr>
          <w:rFonts w:ascii="Consolas" w:hAnsi="Consolas"/>
          <w:b/>
          <w:sz w:val="24"/>
          <w:szCs w:val="24"/>
        </w:rPr>
        <w:t>companyName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4D90DC1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'all'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 Have a nice flight with {company}.'</w:t>
      </w:r>
    </w:p>
    <w:p w14:paraId="4958C210" w14:textId="77777777" w:rsidR="00DA0146" w:rsidRPr="00DA0146" w:rsidRDefault="00DA0146" w:rsidP="00DA0146">
      <w:pPr>
        <w:spacing w:line="240" w:lineRule="auto"/>
        <w:rPr>
          <w:b/>
          <w:sz w:val="24"/>
          <w:szCs w:val="24"/>
          <w:u w:val="single"/>
        </w:rPr>
      </w:pPr>
    </w:p>
    <w:p w14:paraId="6D19B9E0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name 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'-'</w:t>
      </w:r>
      <w:r w:rsidRPr="00DA0146">
        <w:rPr>
          <w:rFonts w:ascii="Consolas" w:hAnsi="Consolas"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(if any) and </w:t>
      </w:r>
      <w:r w:rsidRPr="00DA0146">
        <w:rPr>
          <w:b/>
          <w:sz w:val="24"/>
          <w:szCs w:val="24"/>
        </w:rPr>
        <w:t>with spaces instead</w:t>
      </w:r>
      <w:r w:rsidRPr="00DA0146">
        <w:rPr>
          <w:sz w:val="24"/>
          <w:szCs w:val="24"/>
        </w:rPr>
        <w:t xml:space="preserve">: </w:t>
      </w:r>
      <w:r w:rsidRPr="00DA0146">
        <w:rPr>
          <w:sz w:val="24"/>
          <w:szCs w:val="24"/>
        </w:rPr>
        <w:br/>
      </w:r>
      <w:r w:rsidRPr="00DA0146">
        <w:rPr>
          <w:rFonts w:ascii="Consolas" w:hAnsi="Consolas"/>
          <w:b/>
          <w:sz w:val="24"/>
          <w:szCs w:val="24"/>
        </w:rPr>
        <w:t>' STEF-T.-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 xml:space="preserve"> ' -&gt; 'STEF T. 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>'</w:t>
      </w:r>
      <w:r w:rsidRPr="00DA0146">
        <w:rPr>
          <w:sz w:val="24"/>
          <w:szCs w:val="24"/>
        </w:rPr>
        <w:t>.</w:t>
      </w:r>
    </w:p>
    <w:p w14:paraId="0EFCACF5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</w:t>
      </w:r>
      <w:r w:rsidRPr="00DA0146">
        <w:rPr>
          <w:b/>
          <w:sz w:val="24"/>
          <w:szCs w:val="24"/>
        </w:rPr>
        <w:t xml:space="preserve">company </w:t>
      </w:r>
      <w:r w:rsidRPr="00DA0146">
        <w:rPr>
          <w:sz w:val="24"/>
          <w:szCs w:val="24"/>
        </w:rPr>
        <w:t xml:space="preserve">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 '</w:t>
      </w:r>
      <w:r w:rsidRPr="00DA0146">
        <w:rPr>
          <w:sz w:val="24"/>
          <w:szCs w:val="24"/>
        </w:rPr>
        <w:t xml:space="preserve"> and the </w:t>
      </w:r>
      <w:r w:rsidRPr="00DA0146">
        <w:rPr>
          <w:rFonts w:ascii="Consolas" w:hAnsi="Consolas"/>
          <w:b/>
          <w:sz w:val="24"/>
          <w:szCs w:val="24"/>
        </w:rPr>
        <w:t>'*'</w:t>
      </w:r>
      <w:r w:rsidRPr="00DA0146">
        <w:rPr>
          <w:sz w:val="24"/>
          <w:szCs w:val="24"/>
        </w:rPr>
        <w:t xml:space="preserve">: </w:t>
      </w:r>
    </w:p>
    <w:p w14:paraId="0E83D9BF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 - Wizz*Air ' -&gt; 'Wizz Air'.</w:t>
      </w:r>
    </w:p>
    <w:p w14:paraId="3E900109" w14:textId="272D9049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>The</w:t>
      </w:r>
      <w:r w:rsidRPr="00DA0146">
        <w:rPr>
          <w:b/>
          <w:sz w:val="24"/>
          <w:szCs w:val="24"/>
        </w:rPr>
        <w:t xml:space="preserve"> flight number </w:t>
      </w:r>
      <w:r w:rsidRPr="00DA0146">
        <w:rPr>
          <w:sz w:val="24"/>
          <w:szCs w:val="24"/>
        </w:rPr>
        <w:t>should be printed</w:t>
      </w:r>
      <w:r w:rsidRPr="00DA0146">
        <w:rPr>
          <w:b/>
          <w:sz w:val="24"/>
          <w:szCs w:val="24"/>
        </w:rPr>
        <w:t xml:space="preserve"> without the spaces in the front and back</w:t>
      </w:r>
      <w:r w:rsidRPr="00DA0146">
        <w:rPr>
          <w:sz w:val="24"/>
          <w:szCs w:val="24"/>
        </w:rPr>
        <w:t xml:space="preserve">: </w:t>
      </w:r>
    </w:p>
    <w:p w14:paraId="11807B1E" w14:textId="06D22A5D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 w:cstheme="minorHAnsi"/>
          <w:b/>
          <w:sz w:val="24"/>
          <w:szCs w:val="24"/>
        </w:rPr>
        <w:t>' OS806 ' -&gt; 'OS806'</w:t>
      </w:r>
    </w:p>
    <w:p w14:paraId="233F1493" w14:textId="77777777" w:rsidR="00166DFF" w:rsidRDefault="00166DFF" w:rsidP="00293D8D">
      <w:pPr>
        <w:pStyle w:val="3"/>
        <w:spacing w:line="240" w:lineRule="auto"/>
      </w:pPr>
      <w:r>
        <w:t>Examples</w:t>
      </w:r>
    </w:p>
    <w:tbl>
      <w:tblPr>
        <w:tblStyle w:val="af"/>
        <w:tblW w:w="11250" w:type="dxa"/>
        <w:tblInd w:w="-702" w:type="dxa"/>
        <w:tblLook w:val="04A0" w:firstRow="1" w:lastRow="0" w:firstColumn="1" w:lastColumn="0" w:noHBand="0" w:noVBand="1"/>
      </w:tblPr>
      <w:tblGrid>
        <w:gridCol w:w="6480"/>
        <w:gridCol w:w="4770"/>
      </w:tblGrid>
      <w:tr w:rsidR="00166DFF" w14:paraId="121D1C3D" w14:textId="77777777" w:rsidTr="00921B80">
        <w:tc>
          <w:tcPr>
            <w:tcW w:w="6480" w:type="dxa"/>
            <w:shd w:val="clear" w:color="auto" w:fill="D9D9D9" w:themeFill="background1" w:themeFillShade="D9"/>
          </w:tcPr>
          <w:p w14:paraId="460517C1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C6D2479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166DFF" w14:paraId="1DB5EC40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01D10151" w14:textId="77777777" w:rsidR="00166DFF" w:rsidRPr="00166DFF" w:rsidRDefault="00166DFF" w:rsidP="00293D8D">
            <w:pPr>
              <w:rPr>
                <w:rFonts w:ascii="Consolas" w:hAnsi="Consolas"/>
                <w:sz w:val="24"/>
                <w:szCs w:val="24"/>
              </w:rPr>
            </w:pPr>
            <w:r w:rsidRPr="00166DFF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ahah</w:t>
            </w:r>
            <w:proofErr w:type="spellEnd"/>
            <w:r w:rsidR="00DC33EC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Second-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721B35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)*))&amp;&amp;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ba</w:t>
            </w:r>
            <w:proofErr w:type="spellEnd"/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SOF/VAR</w:t>
            </w:r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ela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** FB973 - Bulgaria*Air -opFB900 pa-SOF/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VAr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//_- T1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>G1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STD08:45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STA09:35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', 'all'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4A2C39E5" w14:textId="77777777" w:rsidR="00166DFF" w:rsidRPr="00166DFF" w:rsidRDefault="00D363F7" w:rsidP="00293D8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Mr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/</w:t>
            </w: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Ms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, Se</w:t>
            </w:r>
            <w:r w:rsidR="00F17EA6">
              <w:rPr>
                <w:rFonts w:ascii="Consolas" w:hAnsi="Consolas"/>
                <w:sz w:val="24"/>
                <w:szCs w:val="24"/>
              </w:rPr>
              <w:t xml:space="preserve">cond </w:t>
            </w:r>
            <w:proofErr w:type="spellStart"/>
            <w:r w:rsidR="00F17EA6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F17EA6">
              <w:rPr>
                <w:rFonts w:ascii="Consolas" w:hAnsi="Consolas"/>
                <w:sz w:val="24"/>
                <w:szCs w:val="24"/>
              </w:rPr>
              <w:t>, your flight number</w:t>
            </w:r>
            <w:r w:rsidRPr="00D363F7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195C46">
              <w:rPr>
                <w:rFonts w:ascii="Consolas" w:hAnsi="Consolas"/>
                <w:sz w:val="24"/>
                <w:szCs w:val="24"/>
              </w:rPr>
              <w:t xml:space="preserve">FB973 </w:t>
            </w:r>
            <w:r w:rsidRPr="00D363F7">
              <w:rPr>
                <w:rFonts w:ascii="Consolas" w:hAnsi="Consolas"/>
                <w:sz w:val="24"/>
                <w:szCs w:val="24"/>
              </w:rPr>
              <w:t>is from SOF to VAR</w:t>
            </w:r>
            <w:r w:rsidR="007A054B">
              <w:rPr>
                <w:rFonts w:ascii="Consolas" w:hAnsi="Consolas"/>
                <w:sz w:val="24"/>
                <w:szCs w:val="24"/>
              </w:rPr>
              <w:t xml:space="preserve">. </w:t>
            </w:r>
            <w:r w:rsidRPr="00D363F7">
              <w:rPr>
                <w:rFonts w:ascii="Consolas" w:hAnsi="Consolas"/>
                <w:sz w:val="24"/>
                <w:szCs w:val="24"/>
              </w:rPr>
              <w:t>Have a nice flight with Bulgaria Air.</w:t>
            </w:r>
          </w:p>
        </w:tc>
      </w:tr>
      <w:tr w:rsidR="00921B80" w14:paraId="6060E93D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67350680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'</w:t>
            </w:r>
            <w:r w:rsidR="004077F3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TEST-T.-TESTOV   SOF/VIE OS806 - Austrian*Airlines T2</w:t>
            </w:r>
            <w:r w:rsidR="001D1B5D">
              <w:rPr>
                <w:rFonts w:ascii="Consolas" w:hAnsi="Consolas"/>
                <w:sz w:val="24"/>
                <w:szCs w:val="24"/>
              </w:rPr>
              <w:t>4</w:t>
            </w:r>
            <w:r w:rsidRPr="00921B80">
              <w:rPr>
                <w:rFonts w:ascii="Consolas" w:hAnsi="Consolas"/>
                <w:sz w:val="24"/>
                <w:szCs w:val="24"/>
              </w:rPr>
              <w:t>G5</w:t>
            </w:r>
            <w:r w:rsidR="001D1B5D">
              <w:rPr>
                <w:rFonts w:ascii="Consolas" w:hAnsi="Consolas"/>
                <w:sz w:val="24"/>
                <w:szCs w:val="24"/>
              </w:rPr>
              <w:t>5</w:t>
            </w:r>
            <w:r w:rsidRPr="00921B80">
              <w:rPr>
                <w:rFonts w:ascii="Consolas" w:hAnsi="Consolas"/>
                <w:sz w:val="24"/>
                <w:szCs w:val="24"/>
              </w:rPr>
              <w:t xml:space="preserve"> STD11:15 STA11:50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', 'flight'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78473FA1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Your flight number OS806 is from SOF to VIE.</w:t>
            </w:r>
          </w:p>
        </w:tc>
      </w:tr>
    </w:tbl>
    <w:p w14:paraId="00E0BCC7" w14:textId="77777777" w:rsidR="00166DFF" w:rsidRPr="00166DFF" w:rsidRDefault="00166DFF" w:rsidP="00293D8D">
      <w:pPr>
        <w:spacing w:line="240" w:lineRule="auto"/>
      </w:pPr>
    </w:p>
    <w:sectPr w:rsidR="00166DFF" w:rsidRPr="00166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0183"/>
    <w:multiLevelType w:val="hybridMultilevel"/>
    <w:tmpl w:val="6B9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B55F6"/>
    <w:multiLevelType w:val="hybridMultilevel"/>
    <w:tmpl w:val="063A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E3F32"/>
    <w:multiLevelType w:val="hybridMultilevel"/>
    <w:tmpl w:val="2DB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84DB5"/>
    <w:multiLevelType w:val="hybridMultilevel"/>
    <w:tmpl w:val="CD7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50"/>
    <w:rsid w:val="00037B07"/>
    <w:rsid w:val="000C6872"/>
    <w:rsid w:val="00166DFF"/>
    <w:rsid w:val="00195C46"/>
    <w:rsid w:val="001D1B5D"/>
    <w:rsid w:val="00293D8D"/>
    <w:rsid w:val="002A4FF0"/>
    <w:rsid w:val="002B0F77"/>
    <w:rsid w:val="00305CF0"/>
    <w:rsid w:val="00377921"/>
    <w:rsid w:val="003F0948"/>
    <w:rsid w:val="00401212"/>
    <w:rsid w:val="004077F3"/>
    <w:rsid w:val="00414556"/>
    <w:rsid w:val="00461963"/>
    <w:rsid w:val="004A5C1E"/>
    <w:rsid w:val="004B2714"/>
    <w:rsid w:val="004E4C0C"/>
    <w:rsid w:val="00591D64"/>
    <w:rsid w:val="005A1F31"/>
    <w:rsid w:val="005E4C27"/>
    <w:rsid w:val="00686EF1"/>
    <w:rsid w:val="006C6AE1"/>
    <w:rsid w:val="00711EBD"/>
    <w:rsid w:val="00721B35"/>
    <w:rsid w:val="00776E8C"/>
    <w:rsid w:val="007A054B"/>
    <w:rsid w:val="007A1B93"/>
    <w:rsid w:val="008C55B0"/>
    <w:rsid w:val="00921B80"/>
    <w:rsid w:val="00A11D50"/>
    <w:rsid w:val="00A35AE0"/>
    <w:rsid w:val="00A5308A"/>
    <w:rsid w:val="00A77C0B"/>
    <w:rsid w:val="00AB3226"/>
    <w:rsid w:val="00AF46EA"/>
    <w:rsid w:val="00BB4E18"/>
    <w:rsid w:val="00BD565C"/>
    <w:rsid w:val="00CA063E"/>
    <w:rsid w:val="00CE5139"/>
    <w:rsid w:val="00CF4D1C"/>
    <w:rsid w:val="00D363F7"/>
    <w:rsid w:val="00D82FEE"/>
    <w:rsid w:val="00D934D9"/>
    <w:rsid w:val="00DA0146"/>
    <w:rsid w:val="00DC33EC"/>
    <w:rsid w:val="00E21D04"/>
    <w:rsid w:val="00EA4DD5"/>
    <w:rsid w:val="00F17EA6"/>
    <w:rsid w:val="00F5098E"/>
    <w:rsid w:val="00F816BA"/>
    <w:rsid w:val="00FC741B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D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1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C74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C74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74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41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41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C741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C74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FC741B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C741B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FC741B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C741B"/>
  </w:style>
  <w:style w:type="paragraph" w:styleId="a5">
    <w:name w:val="footer"/>
    <w:basedOn w:val="a"/>
    <w:link w:val="a6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C741B"/>
  </w:style>
  <w:style w:type="paragraph" w:styleId="a7">
    <w:name w:val="Balloon Text"/>
    <w:basedOn w:val="a"/>
    <w:link w:val="a8"/>
    <w:uiPriority w:val="99"/>
    <w:semiHidden/>
    <w:unhideWhenUsed/>
    <w:rsid w:val="00FC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741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C741B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FC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FC741B"/>
    <w:rPr>
      <w:b/>
      <w:bCs/>
    </w:rPr>
  </w:style>
  <w:style w:type="paragraph" w:styleId="ac">
    <w:name w:val="List Paragraph"/>
    <w:basedOn w:val="a"/>
    <w:link w:val="ad"/>
    <w:uiPriority w:val="34"/>
    <w:qFormat/>
    <w:rsid w:val="00FC741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FC741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FC741B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FC741B"/>
    <w:rPr>
      <w:rFonts w:ascii="Consolas" w:hAnsi="Consolas"/>
      <w:b/>
    </w:rPr>
  </w:style>
  <w:style w:type="table" w:styleId="af">
    <w:name w:val="Table Grid"/>
    <w:basedOn w:val="a1"/>
    <w:uiPriority w:val="59"/>
    <w:rsid w:val="00FC7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FC741B"/>
  </w:style>
  <w:style w:type="paragraph" w:customStyle="1" w:styleId="Index">
    <w:name w:val="Index"/>
    <w:basedOn w:val="a"/>
    <w:qFormat/>
    <w:rsid w:val="00FC741B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FC741B"/>
  </w:style>
  <w:style w:type="character" w:customStyle="1" w:styleId="InternetLink">
    <w:name w:val="Internet Link"/>
    <w:basedOn w:val="a0"/>
    <w:uiPriority w:val="99"/>
    <w:unhideWhenUsed/>
    <w:rsid w:val="00FC741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C741B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FC741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1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C74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C74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74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41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41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C741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C74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FC741B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C741B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FC741B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C741B"/>
  </w:style>
  <w:style w:type="paragraph" w:styleId="a5">
    <w:name w:val="footer"/>
    <w:basedOn w:val="a"/>
    <w:link w:val="a6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C741B"/>
  </w:style>
  <w:style w:type="paragraph" w:styleId="a7">
    <w:name w:val="Balloon Text"/>
    <w:basedOn w:val="a"/>
    <w:link w:val="a8"/>
    <w:uiPriority w:val="99"/>
    <w:semiHidden/>
    <w:unhideWhenUsed/>
    <w:rsid w:val="00FC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741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C741B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FC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FC741B"/>
    <w:rPr>
      <w:b/>
      <w:bCs/>
    </w:rPr>
  </w:style>
  <w:style w:type="paragraph" w:styleId="ac">
    <w:name w:val="List Paragraph"/>
    <w:basedOn w:val="a"/>
    <w:link w:val="ad"/>
    <w:uiPriority w:val="34"/>
    <w:qFormat/>
    <w:rsid w:val="00FC741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FC741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FC741B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FC741B"/>
    <w:rPr>
      <w:rFonts w:ascii="Consolas" w:hAnsi="Consolas"/>
      <w:b/>
    </w:rPr>
  </w:style>
  <w:style w:type="table" w:styleId="af">
    <w:name w:val="Table Grid"/>
    <w:basedOn w:val="a1"/>
    <w:uiPriority w:val="59"/>
    <w:rsid w:val="00FC7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FC741B"/>
  </w:style>
  <w:style w:type="paragraph" w:customStyle="1" w:styleId="Index">
    <w:name w:val="Index"/>
    <w:basedOn w:val="a"/>
    <w:qFormat/>
    <w:rsid w:val="00FC741B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FC741B"/>
  </w:style>
  <w:style w:type="character" w:customStyle="1" w:styleId="InternetLink">
    <w:name w:val="Internet Link"/>
    <w:basedOn w:val="a0"/>
    <w:uiPriority w:val="99"/>
    <w:unhideWhenUsed/>
    <w:rsid w:val="00FC741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C741B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FC74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Admin</cp:lastModifiedBy>
  <cp:revision>2</cp:revision>
  <dcterms:created xsi:type="dcterms:W3CDTF">2018-10-14T13:06:00Z</dcterms:created>
  <dcterms:modified xsi:type="dcterms:W3CDTF">2018-10-14T13:06:00Z</dcterms:modified>
</cp:coreProperties>
</file>